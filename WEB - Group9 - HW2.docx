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840"/>
      </w:tblGrid>
      <w:tr w:rsidR="004146CF" w:rsidRPr="009756AD" w14:paraId="05D6714D" w14:textId="77777777" w:rsidTr="004340EA">
        <w:tc>
          <w:tcPr>
            <w:tcW w:w="2520" w:type="dxa"/>
          </w:tcPr>
          <w:p w14:paraId="6E629450" w14:textId="77777777" w:rsidR="009C59EB" w:rsidRPr="009756AD" w:rsidRDefault="009C59EB" w:rsidP="00F462BE">
            <w:pPr>
              <w:pStyle w:val="Title"/>
            </w:pPr>
            <w:r w:rsidRPr="007200E1">
              <w:rPr>
                <w:noProof/>
                <w:lang w:eastAsia="en-AU"/>
              </w:rPr>
              <w:drawing>
                <wp:inline distT="0" distB="0" distL="0" distR="0" wp14:anchorId="42689298" wp14:editId="40CCB34D">
                  <wp:extent cx="1280160" cy="1280160"/>
                  <wp:effectExtent l="0" t="0" r="8890" b="8890"/>
                  <wp:docPr id="3" name="Picture 3" descr="A close up of a typewri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etters-old-typewriter-10210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</w:tcPr>
          <w:p w14:paraId="56E0B6EC" w14:textId="5D43FDC5" w:rsidR="009C59EB" w:rsidRPr="009756AD" w:rsidRDefault="00750294" w:rsidP="00884234">
            <w:pPr>
              <w:pStyle w:val="Title"/>
            </w:pPr>
            <w:r>
              <w:rPr>
                <w:rFonts w:hint="cs"/>
              </w:rPr>
              <w:t>WE</w:t>
            </w:r>
            <w:r>
              <w:t>B advanced technologies</w:t>
            </w:r>
          </w:p>
        </w:tc>
      </w:tr>
      <w:tr w:rsidR="0045538D" w:rsidRPr="009756AD" w14:paraId="16ACAA7F" w14:textId="77777777" w:rsidTr="004340EA">
        <w:tc>
          <w:tcPr>
            <w:tcW w:w="2520" w:type="dxa"/>
            <w:shd w:val="clear" w:color="auto" w:fill="000000" w:themeFill="text1"/>
          </w:tcPr>
          <w:p w14:paraId="0EC54A3A" w14:textId="77777777" w:rsidR="0045538D" w:rsidRPr="009756AD" w:rsidRDefault="00F662BC" w:rsidP="00884234">
            <w:pPr>
              <w:pStyle w:val="Heading2"/>
              <w:outlineLvl w:val="1"/>
            </w:pPr>
            <w:sdt>
              <w:sdtPr>
                <w:id w:val="1200352403"/>
                <w:placeholder>
                  <w:docPart w:val="7B084AF22378423888694CB828065461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Project Name:</w:t>
                </w:r>
              </w:sdtContent>
            </w:sdt>
          </w:p>
        </w:tc>
        <w:tc>
          <w:tcPr>
            <w:tcW w:w="6840" w:type="dxa"/>
            <w:shd w:val="clear" w:color="auto" w:fill="000000" w:themeFill="text1"/>
          </w:tcPr>
          <w:p w14:paraId="41BD4FD6" w14:textId="5CB3546D" w:rsidR="0045538D" w:rsidRPr="009756AD" w:rsidRDefault="00B64347" w:rsidP="009756AD">
            <w:pPr>
              <w:pStyle w:val="Heading5"/>
              <w:outlineLvl w:val="4"/>
            </w:pPr>
            <w:r>
              <w:t>Interactive Infographics</w:t>
            </w:r>
            <w:r w:rsidR="00634D60">
              <w:t xml:space="preserve"> Website</w:t>
            </w:r>
          </w:p>
        </w:tc>
      </w:tr>
      <w:tr w:rsidR="0045538D" w:rsidRPr="009756AD" w14:paraId="60A58CC0" w14:textId="77777777" w:rsidTr="004340EA">
        <w:tc>
          <w:tcPr>
            <w:tcW w:w="2520" w:type="dxa"/>
            <w:shd w:val="clear" w:color="auto" w:fill="000000" w:themeFill="text1"/>
          </w:tcPr>
          <w:p w14:paraId="7915973C" w14:textId="2CA90B16" w:rsidR="00A36B43" w:rsidRPr="00A36B43" w:rsidRDefault="00B64347" w:rsidP="003B33B9">
            <w:pPr>
              <w:pStyle w:val="Heading2"/>
              <w:outlineLvl w:val="1"/>
            </w:pPr>
            <w:r>
              <w:t>Group:</w:t>
            </w:r>
          </w:p>
        </w:tc>
        <w:tc>
          <w:tcPr>
            <w:tcW w:w="6840" w:type="dxa"/>
            <w:shd w:val="clear" w:color="auto" w:fill="000000" w:themeFill="text1"/>
          </w:tcPr>
          <w:p w14:paraId="4C57D57A" w14:textId="51EDF442" w:rsidR="00A36B43" w:rsidRPr="00A36B43" w:rsidRDefault="00B64347" w:rsidP="003B33B9">
            <w:pPr>
              <w:pStyle w:val="Heading5"/>
              <w:outlineLvl w:val="4"/>
            </w:pPr>
            <w:r>
              <w:t xml:space="preserve">WEB </w:t>
            </w:r>
            <w:r w:rsidR="00FE2D9D">
              <w:t>HW2</w:t>
            </w:r>
            <w:r>
              <w:t xml:space="preserve"> – Group9</w:t>
            </w:r>
          </w:p>
        </w:tc>
      </w:tr>
    </w:tbl>
    <w:p w14:paraId="3CCAD768" w14:textId="4CB67B2F" w:rsidR="002E3844" w:rsidRDefault="00750294" w:rsidP="002E3844">
      <w:r>
        <w:t xml:space="preserve">How we assigned the tasks: The tasks were divided according to each participant skills </w:t>
      </w:r>
      <w:r w:rsidR="002A2E9B">
        <w:t>on the topic, below is each participant details and the assigned tasks he got.</w:t>
      </w:r>
    </w:p>
    <w:p w14:paraId="0AC5A09C" w14:textId="77777777" w:rsidR="002E3844" w:rsidRPr="009756AD" w:rsidRDefault="002E3844" w:rsidP="002E3844"/>
    <w:tbl>
      <w:tblPr>
        <w:tblStyle w:val="Calendar1"/>
        <w:tblW w:w="4846" w:type="pct"/>
        <w:tblLook w:val="0620" w:firstRow="1" w:lastRow="0" w:firstColumn="0" w:lastColumn="0" w:noHBand="1" w:noVBand="1"/>
      </w:tblPr>
      <w:tblGrid>
        <w:gridCol w:w="2977"/>
        <w:gridCol w:w="3119"/>
        <w:gridCol w:w="2976"/>
      </w:tblGrid>
      <w:tr w:rsidR="002C476C" w:rsidRPr="009756AD" w14:paraId="34D3ED5B" w14:textId="77777777" w:rsidTr="00750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3"/>
            <w:tcBorders>
              <w:bottom w:val="dashed" w:sz="8" w:space="0" w:color="auto"/>
            </w:tcBorders>
          </w:tcPr>
          <w:p w14:paraId="3569BF12" w14:textId="77777777" w:rsidR="002C476C" w:rsidRPr="000675BE" w:rsidRDefault="0063699B" w:rsidP="00884234">
            <w:pPr>
              <w:pStyle w:val="Heading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80761E6" wp14:editId="1E436EA0">
                      <wp:extent cx="386715" cy="386715"/>
                      <wp:effectExtent l="0" t="0" r="0" b="0"/>
                      <wp:docPr id="1" name="Group 1" descr="participant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Shape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ctangle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ctangle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ctangle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ctangle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4FD9CA85" id="Group 1" o:spid="_x0000_s1026" alt="participants icon" style="width:30.45pt;height:30.45pt;mso-position-horizontal-relative:char;mso-position-vertical-relative:line" coordsize="78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">
                      <v:shape id="Shape" o:spid="_x0000_s1027" style="position:absolute;width:7874;height:78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ctangle" o:spid="_x0000_s1028" style="position:absolute;left:5334;top:660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hvwwAAANoAAAAPAAAAZHJzL2Rvd25yZXYueG1sRI9Bi8Iw&#10;FITvwv6H8Ba8aapI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D9YIb8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29" style="position:absolute;left:5334;top:7112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30wwAAANoAAAAPAAAAZHJzL2Rvd25yZXYueG1sRI9Bi8Iw&#10;FITvwv6H8Ba8aapg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YJqt9M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30" style="position:absolute;left:2032;top:4826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" filled="f" stroked="f" strokeweight="1pt">
                        <v:stroke miterlimit="4"/>
                        <v:textbox inset="3pt,3pt,3pt,3pt"/>
                      </v:rect>
                      <v:rect id="Rectangle" o:spid="_x0000_s1031" style="position:absolute;left:2032;top:533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" filled="f" stroked="f" strokeweight="1pt">
                        <v:stroke miterlimit="4"/>
                        <v:textbox inset="3pt,3pt,3pt,3pt"/>
                      </v:rect>
                      <w10:wrap anchorx="page"/>
                      <w10:anchorlock/>
                    </v:group>
                  </w:pict>
                </mc:Fallback>
              </mc:AlternateContent>
            </w:r>
            <w:r w:rsidR="00937DCA">
              <w:t xml:space="preserve"> </w:t>
            </w:r>
            <w:sdt>
              <w:sdtPr>
                <w:id w:val="291024147"/>
                <w:placeholder>
                  <w:docPart w:val="6342D584778A43098CEA7FC936E1CAF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5B14BE">
                  <w:t>Participants</w:t>
                </w:r>
              </w:sdtContent>
            </w:sdt>
          </w:p>
        </w:tc>
      </w:tr>
      <w:tr w:rsidR="002C5507" w:rsidRPr="009756AD" w14:paraId="08540CEE" w14:textId="77777777" w:rsidTr="00A75EB5">
        <w:tc>
          <w:tcPr>
            <w:tcW w:w="2977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41459167" w14:textId="77777777" w:rsidR="002C5507" w:rsidRPr="00391ABD" w:rsidRDefault="00F662BC" w:rsidP="00884234">
            <w:pPr>
              <w:pStyle w:val="Heading4"/>
              <w:outlineLvl w:val="3"/>
            </w:pPr>
            <w:sdt>
              <w:sdtPr>
                <w:id w:val="-1571186646"/>
                <w:placeholder>
                  <w:docPart w:val="5409D439419647C8B98AD38C82F124F2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Name</w:t>
                </w:r>
              </w:sdtContent>
            </w:sdt>
          </w:p>
        </w:tc>
        <w:tc>
          <w:tcPr>
            <w:tcW w:w="3119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24E7F1FD" w14:textId="6EFD3F41" w:rsidR="002C5507" w:rsidRPr="009756AD" w:rsidRDefault="00750294" w:rsidP="00884234">
            <w:pPr>
              <w:pStyle w:val="Heading4"/>
              <w:outlineLvl w:val="3"/>
            </w:pPr>
            <w:r>
              <w:t>A</w:t>
            </w:r>
            <w:r w:rsidRPr="00750294">
              <w:t xml:space="preserve">ssigned </w:t>
            </w:r>
            <w:r>
              <w:t>T</w:t>
            </w:r>
            <w:r w:rsidRPr="00750294">
              <w:t>asks</w:t>
            </w:r>
          </w:p>
        </w:tc>
        <w:tc>
          <w:tcPr>
            <w:tcW w:w="2976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13B3B04" w14:textId="502C3D55" w:rsidR="002C5507" w:rsidRPr="009756AD" w:rsidRDefault="00750294" w:rsidP="00884234">
            <w:pPr>
              <w:pStyle w:val="Heading4"/>
              <w:outlineLvl w:val="3"/>
            </w:pPr>
            <w:r w:rsidRPr="00750294">
              <w:t xml:space="preserve">Completed </w:t>
            </w:r>
            <w:r>
              <w:t>T</w:t>
            </w:r>
            <w:r w:rsidRPr="00750294">
              <w:t>asks</w:t>
            </w:r>
          </w:p>
        </w:tc>
      </w:tr>
      <w:tr w:rsidR="000F3A87" w:rsidRPr="009756AD" w14:paraId="5F3AEBE3" w14:textId="77777777" w:rsidTr="00A75EB5">
        <w:tc>
          <w:tcPr>
            <w:tcW w:w="2977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B80BF56" w14:textId="0B9549BF" w:rsidR="002C5507" w:rsidRPr="009756AD" w:rsidRDefault="00750294" w:rsidP="000323EE">
            <w:pPr>
              <w:pStyle w:val="TableText"/>
            </w:pPr>
            <w:r>
              <w:t xml:space="preserve">Rabea </w:t>
            </w:r>
            <w:proofErr w:type="spellStart"/>
            <w:r>
              <w:t>Lahham</w:t>
            </w:r>
            <w:proofErr w:type="spellEnd"/>
            <w:r>
              <w:t xml:space="preserve"> </w:t>
            </w:r>
            <w:r>
              <w:br/>
              <w:t>(System Engineer)</w:t>
            </w:r>
            <w:r>
              <w:br/>
            </w:r>
            <w:r w:rsidRPr="00750294">
              <w:rPr>
                <w:b/>
                <w:bCs/>
              </w:rPr>
              <w:t>209318419</w:t>
            </w:r>
          </w:p>
        </w:tc>
        <w:tc>
          <w:tcPr>
            <w:tcW w:w="3119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38F48D" w14:textId="6D0029B9" w:rsidR="002C5507" w:rsidRPr="009756AD" w:rsidRDefault="00750294" w:rsidP="000323EE">
            <w:pPr>
              <w:pStyle w:val="TableText"/>
            </w:pPr>
            <w:r>
              <w:t>Chart Page</w:t>
            </w:r>
            <w:r w:rsidR="00A75EB5">
              <w:t xml:space="preserve"> </w:t>
            </w:r>
            <w:r w:rsidR="006C6C04">
              <w:t>Component</w:t>
            </w:r>
            <w:r w:rsidR="00BE253B">
              <w:t xml:space="preserve"> </w:t>
            </w:r>
            <w:r w:rsidR="00A75EB5">
              <w:br/>
            </w:r>
            <w:r w:rsidR="00BE253B">
              <w:t xml:space="preserve">+ </w:t>
            </w:r>
            <w:r w:rsidR="00A75EB5">
              <w:br/>
            </w:r>
            <w:r w:rsidR="00BE253B">
              <w:t>Improve the design</w:t>
            </w:r>
          </w:p>
        </w:tc>
        <w:tc>
          <w:tcPr>
            <w:tcW w:w="2976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0A8270" w14:textId="33A05316" w:rsidR="002C5507" w:rsidRPr="009756AD" w:rsidRDefault="00A75EB5" w:rsidP="000323EE">
            <w:pPr>
              <w:pStyle w:val="TableText"/>
            </w:pPr>
            <w:r>
              <w:t xml:space="preserve">Chart Page Component </w:t>
            </w:r>
            <w:r>
              <w:br/>
            </w:r>
            <w:r>
              <w:t xml:space="preserve">+ </w:t>
            </w:r>
            <w:r>
              <w:br/>
            </w:r>
            <w:r>
              <w:t>Improve the design</w:t>
            </w:r>
          </w:p>
        </w:tc>
      </w:tr>
      <w:tr w:rsidR="000F3A87" w:rsidRPr="009756AD" w14:paraId="594EE04C" w14:textId="77777777" w:rsidTr="00A75EB5">
        <w:tc>
          <w:tcPr>
            <w:tcW w:w="2977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783E33" w14:textId="6788448E" w:rsidR="002C5507" w:rsidRPr="009756AD" w:rsidRDefault="00750294" w:rsidP="000323EE">
            <w:pPr>
              <w:pStyle w:val="TableText"/>
            </w:pPr>
            <w:proofErr w:type="spellStart"/>
            <w:r>
              <w:t>Bahalden</w:t>
            </w:r>
            <w:proofErr w:type="spellEnd"/>
            <w:r>
              <w:t xml:space="preserve"> </w:t>
            </w:r>
            <w:proofErr w:type="spellStart"/>
            <w:r>
              <w:t>Sweed</w:t>
            </w:r>
            <w:proofErr w:type="spellEnd"/>
            <w:r>
              <w:t xml:space="preserve"> </w:t>
            </w:r>
            <w:r w:rsidRPr="00750294">
              <w:rPr>
                <w:b/>
                <w:bCs/>
              </w:rPr>
              <w:t>207659392</w:t>
            </w:r>
          </w:p>
        </w:tc>
        <w:tc>
          <w:tcPr>
            <w:tcW w:w="311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9F72976" w14:textId="29E7E8A7" w:rsidR="002C5507" w:rsidRPr="009756AD" w:rsidRDefault="007F1821" w:rsidP="000323EE">
            <w:pPr>
              <w:pStyle w:val="TableText"/>
            </w:pPr>
            <w:r>
              <w:t>Create Page</w:t>
            </w:r>
            <w:r w:rsidR="00B46EC5">
              <w:t xml:space="preserve"> </w:t>
            </w:r>
            <w:r w:rsidR="006C6C04">
              <w:t>Component</w:t>
            </w:r>
            <w:r w:rsidR="00A75EB5">
              <w:br/>
            </w:r>
            <w:r w:rsidR="00B46EC5">
              <w:t xml:space="preserve">+ </w:t>
            </w:r>
            <w:r w:rsidR="00A75EB5">
              <w:br/>
            </w:r>
            <w:r w:rsidR="00BE253B">
              <w:t>S</w:t>
            </w:r>
            <w:r w:rsidR="00B46EC5">
              <w:t>croll down feature in home page</w:t>
            </w:r>
          </w:p>
        </w:tc>
        <w:tc>
          <w:tcPr>
            <w:tcW w:w="2976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FE3BF4" w14:textId="08437DC6" w:rsidR="002C5507" w:rsidRPr="009756AD" w:rsidRDefault="00A75EB5" w:rsidP="000323EE">
            <w:pPr>
              <w:pStyle w:val="TableText"/>
            </w:pPr>
            <w:r>
              <w:t>Create Page Component</w:t>
            </w:r>
            <w:r>
              <w:br/>
              <w:t xml:space="preserve">+ </w:t>
            </w:r>
            <w:r>
              <w:br/>
              <w:t>Scroll down feature in home page</w:t>
            </w:r>
          </w:p>
        </w:tc>
      </w:tr>
      <w:tr w:rsidR="002C5507" w:rsidRPr="009756AD" w14:paraId="1340E7B3" w14:textId="77777777" w:rsidTr="00A75EB5">
        <w:tc>
          <w:tcPr>
            <w:tcW w:w="2977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1FFA996" w14:textId="562E7D94" w:rsidR="002C5507" w:rsidRPr="009756AD" w:rsidRDefault="00750294" w:rsidP="000323EE">
            <w:pPr>
              <w:pStyle w:val="TableText"/>
            </w:pPr>
            <w:r>
              <w:t xml:space="preserve">Tamer Amer </w:t>
            </w:r>
            <w:r w:rsidRPr="00750294">
              <w:rPr>
                <w:b/>
                <w:bCs/>
              </w:rPr>
              <w:t>207418583</w:t>
            </w:r>
          </w:p>
        </w:tc>
        <w:tc>
          <w:tcPr>
            <w:tcW w:w="311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F63A1B9" w14:textId="7F00BE1A" w:rsidR="00B46EC5" w:rsidRDefault="007F1821" w:rsidP="00B46EC5">
            <w:pPr>
              <w:pStyle w:val="TableText"/>
            </w:pPr>
            <w:r>
              <w:t>Create Page</w:t>
            </w:r>
            <w:r w:rsidR="00B46EC5">
              <w:t xml:space="preserve"> </w:t>
            </w:r>
            <w:r w:rsidR="0005501E">
              <w:t>Component</w:t>
            </w:r>
            <w:r w:rsidR="00316171">
              <w:t xml:space="preserve"> </w:t>
            </w:r>
            <w:r w:rsidR="00A75EB5">
              <w:br/>
            </w:r>
            <w:r w:rsidR="00B46EC5">
              <w:t xml:space="preserve">+ </w:t>
            </w:r>
          </w:p>
          <w:p w14:paraId="0819C181" w14:textId="4BCA0EFF" w:rsidR="00B46EC5" w:rsidRPr="009756AD" w:rsidRDefault="00B46EC5" w:rsidP="00B46EC5">
            <w:pPr>
              <w:pStyle w:val="TableText"/>
            </w:pPr>
            <w:r>
              <w:t>Web architecture</w:t>
            </w:r>
          </w:p>
        </w:tc>
        <w:tc>
          <w:tcPr>
            <w:tcW w:w="2976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C976262" w14:textId="32F1BD87" w:rsidR="00A75EB5" w:rsidRDefault="00A75EB5" w:rsidP="00A75EB5">
            <w:pPr>
              <w:pStyle w:val="TableText"/>
            </w:pPr>
            <w:r>
              <w:t xml:space="preserve">Create Page Component </w:t>
            </w:r>
            <w:r>
              <w:br/>
            </w:r>
            <w:r>
              <w:t xml:space="preserve">+ </w:t>
            </w:r>
          </w:p>
          <w:p w14:paraId="5F211574" w14:textId="06A63FFF" w:rsidR="002C5507" w:rsidRPr="009756AD" w:rsidRDefault="00A75EB5" w:rsidP="00A75EB5">
            <w:pPr>
              <w:pStyle w:val="TableText"/>
            </w:pPr>
            <w:r>
              <w:t>Web architecture</w:t>
            </w:r>
          </w:p>
        </w:tc>
      </w:tr>
      <w:tr w:rsidR="007B1225" w:rsidRPr="009756AD" w14:paraId="49EA0262" w14:textId="77777777" w:rsidTr="00A75EB5">
        <w:tc>
          <w:tcPr>
            <w:tcW w:w="2977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C05685D" w14:textId="2A8E8CD1" w:rsidR="0045538D" w:rsidRPr="009756AD" w:rsidRDefault="00750294" w:rsidP="000323EE">
            <w:pPr>
              <w:pStyle w:val="TableText"/>
            </w:pPr>
            <w:proofErr w:type="spellStart"/>
            <w:r>
              <w:t>Mbada</w:t>
            </w:r>
            <w:proofErr w:type="spellEnd"/>
            <w:r>
              <w:t xml:space="preserve"> </w:t>
            </w:r>
            <w:proofErr w:type="spellStart"/>
            <w:r>
              <w:t>Shehady</w:t>
            </w:r>
            <w:proofErr w:type="spellEnd"/>
            <w:r>
              <w:t xml:space="preserve"> </w:t>
            </w:r>
            <w:r w:rsidRPr="00750294">
              <w:rPr>
                <w:b/>
                <w:bCs/>
              </w:rPr>
              <w:t>212800080</w:t>
            </w:r>
          </w:p>
        </w:tc>
        <w:tc>
          <w:tcPr>
            <w:tcW w:w="311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6818350" w14:textId="21458C32" w:rsidR="0045538D" w:rsidRPr="009756AD" w:rsidRDefault="007F1821" w:rsidP="000323EE">
            <w:pPr>
              <w:pStyle w:val="TableText"/>
            </w:pPr>
            <w:r>
              <w:t xml:space="preserve">Register Form </w:t>
            </w:r>
            <w:r w:rsidR="007E0A6A">
              <w:t>in home Component</w:t>
            </w:r>
            <w:r w:rsidR="00A75EB5">
              <w:br/>
            </w:r>
            <w:r w:rsidR="004E29F0">
              <w:t>+</w:t>
            </w:r>
            <w:r w:rsidR="00A75EB5">
              <w:br/>
            </w:r>
            <w:r w:rsidR="004E29F0">
              <w:t>Use Case</w:t>
            </w:r>
          </w:p>
        </w:tc>
        <w:tc>
          <w:tcPr>
            <w:tcW w:w="2976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1977180" w14:textId="4997F495" w:rsidR="0045538D" w:rsidRPr="009756AD" w:rsidRDefault="00A75EB5" w:rsidP="000323EE">
            <w:pPr>
              <w:pStyle w:val="TableText"/>
            </w:pPr>
            <w:r>
              <w:t>Register Form in home Component</w:t>
            </w:r>
            <w:r>
              <w:br/>
            </w:r>
            <w:r>
              <w:t xml:space="preserve">+ </w:t>
            </w:r>
            <w:r>
              <w:br/>
            </w:r>
            <w:r>
              <w:t>Use Case</w:t>
            </w:r>
          </w:p>
        </w:tc>
      </w:tr>
    </w:tbl>
    <w:p w14:paraId="6F523ED2" w14:textId="77777777" w:rsidR="00B30AE3" w:rsidRPr="009756AD" w:rsidRDefault="00B30AE3" w:rsidP="00C4665B">
      <w:pPr>
        <w:spacing w:before="0"/>
      </w:pPr>
    </w:p>
    <w:p w14:paraId="19E68768" w14:textId="77777777" w:rsidR="002A2E9B" w:rsidRDefault="002A2E9B" w:rsidP="00C4665B">
      <w:pPr>
        <w:spacing w:before="0" w:after="0"/>
      </w:pPr>
    </w:p>
    <w:p w14:paraId="462F8758" w14:textId="77777777" w:rsidR="004E29F0" w:rsidRDefault="004E29F0" w:rsidP="00C4665B">
      <w:pPr>
        <w:spacing w:before="0" w:after="0"/>
      </w:pPr>
    </w:p>
    <w:p w14:paraId="3AC26895" w14:textId="77777777" w:rsidR="004E29F0" w:rsidRDefault="004E29F0" w:rsidP="00C4665B">
      <w:pPr>
        <w:spacing w:before="0" w:after="0"/>
      </w:pPr>
    </w:p>
    <w:p w14:paraId="5CF7226B" w14:textId="77777777" w:rsidR="002E3844" w:rsidRDefault="002E3844" w:rsidP="00C4665B">
      <w:pPr>
        <w:spacing w:before="0" w:after="0"/>
      </w:pPr>
    </w:p>
    <w:p w14:paraId="12ED8EE6" w14:textId="77777777" w:rsidR="002E3844" w:rsidRDefault="002E3844" w:rsidP="00C4665B">
      <w:pPr>
        <w:spacing w:before="0" w:after="0"/>
      </w:pPr>
    </w:p>
    <w:p w14:paraId="2C3ABE16" w14:textId="77777777" w:rsidR="002E3844" w:rsidRDefault="002E3844" w:rsidP="00C4665B">
      <w:pPr>
        <w:spacing w:before="0" w:after="0"/>
      </w:pPr>
    </w:p>
    <w:p w14:paraId="306EB63B" w14:textId="77777777" w:rsidR="002E3844" w:rsidRDefault="002E3844" w:rsidP="00C4665B">
      <w:pPr>
        <w:spacing w:before="0" w:after="0"/>
      </w:pPr>
    </w:p>
    <w:p w14:paraId="386C97E3" w14:textId="77777777" w:rsidR="002E3844" w:rsidRDefault="002E3844" w:rsidP="00C4665B">
      <w:pPr>
        <w:spacing w:before="0" w:after="0"/>
      </w:pPr>
    </w:p>
    <w:p w14:paraId="0EF3B7FD" w14:textId="77777777" w:rsidR="002E3844" w:rsidRDefault="002E3844" w:rsidP="00C4665B">
      <w:pPr>
        <w:spacing w:before="0" w:after="0"/>
      </w:pPr>
    </w:p>
    <w:p w14:paraId="3672E66B" w14:textId="77777777" w:rsidR="002E3844" w:rsidRDefault="002E3844" w:rsidP="00C4665B">
      <w:pPr>
        <w:spacing w:before="0" w:after="0"/>
      </w:pPr>
    </w:p>
    <w:p w14:paraId="6C732512" w14:textId="77777777" w:rsidR="002E3844" w:rsidRDefault="002E3844" w:rsidP="00C4665B">
      <w:pPr>
        <w:spacing w:before="0" w:after="0"/>
      </w:pPr>
    </w:p>
    <w:p w14:paraId="1BE7E000" w14:textId="77777777" w:rsidR="002E3844" w:rsidRDefault="002E3844" w:rsidP="00C4665B">
      <w:pPr>
        <w:spacing w:before="0" w:after="0"/>
      </w:pPr>
    </w:p>
    <w:p w14:paraId="312E936E" w14:textId="13340BDE" w:rsidR="004E29F0" w:rsidRPr="005E1477" w:rsidRDefault="002E3844" w:rsidP="005E1477">
      <w:pPr>
        <w:spacing w:before="0" w:after="0"/>
        <w:rPr>
          <w:u w:val="single"/>
        </w:rPr>
      </w:pPr>
      <w:r w:rsidRPr="005E1477">
        <w:rPr>
          <w:u w:val="single"/>
        </w:rPr>
        <w:t>Web architecture:</w:t>
      </w:r>
    </w:p>
    <w:p w14:paraId="7A117298" w14:textId="77777777" w:rsidR="004E29F0" w:rsidRDefault="004E29F0" w:rsidP="00C4665B">
      <w:pPr>
        <w:spacing w:before="0" w:after="0"/>
      </w:pPr>
    </w:p>
    <w:p w14:paraId="0B552713" w14:textId="62EFA845" w:rsidR="004E29F0" w:rsidRDefault="005E1477" w:rsidP="00C4665B">
      <w:pPr>
        <w:spacing w:before="0" w:after="0"/>
      </w:pPr>
      <w:r>
        <w:rPr>
          <w:noProof/>
        </w:rPr>
        <w:drawing>
          <wp:inline distT="0" distB="0" distL="0" distR="0" wp14:anchorId="1F174B44" wp14:editId="2EBE0501">
            <wp:extent cx="5495290" cy="3552562"/>
            <wp:effectExtent l="0" t="0" r="3810" b="3810"/>
            <wp:docPr id="1389720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0238" name="Picture 13897202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73" cy="35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982" w14:textId="47B4FF40" w:rsidR="004E29F0" w:rsidRDefault="004E29F0" w:rsidP="00C4665B">
      <w:pPr>
        <w:spacing w:before="0" w:after="0"/>
      </w:pPr>
    </w:p>
    <w:p w14:paraId="3A339D8D" w14:textId="77777777" w:rsidR="00221FA9" w:rsidRDefault="00221FA9" w:rsidP="00C4665B">
      <w:pPr>
        <w:spacing w:before="0" w:after="0"/>
      </w:pPr>
    </w:p>
    <w:p w14:paraId="58C64456" w14:textId="5AD23A78" w:rsidR="004E29F0" w:rsidRPr="005E1477" w:rsidRDefault="00221FA9" w:rsidP="00C4665B">
      <w:pPr>
        <w:spacing w:before="0" w:after="0"/>
        <w:rPr>
          <w:u w:val="single"/>
        </w:rPr>
      </w:pPr>
      <w:r w:rsidRPr="005E1477">
        <w:rPr>
          <w:u w:val="single"/>
        </w:rPr>
        <w:t>Use Case Diagram:</w:t>
      </w:r>
    </w:p>
    <w:p w14:paraId="17CF67DA" w14:textId="77777777" w:rsidR="004E29F0" w:rsidRDefault="004E29F0" w:rsidP="00C4665B">
      <w:pPr>
        <w:spacing w:before="0" w:after="0"/>
      </w:pPr>
    </w:p>
    <w:p w14:paraId="6C8BD403" w14:textId="28B4DC14" w:rsidR="000D3FEB" w:rsidRPr="002C476C" w:rsidRDefault="00221FA9" w:rsidP="005E1477">
      <w:pPr>
        <w:spacing w:before="0" w:after="0"/>
      </w:pPr>
      <w:r>
        <w:rPr>
          <w:noProof/>
        </w:rPr>
        <w:drawing>
          <wp:inline distT="0" distB="0" distL="0" distR="0" wp14:anchorId="1F3701B6" wp14:editId="1E4A1FB8">
            <wp:extent cx="3460652" cy="3723814"/>
            <wp:effectExtent l="0" t="0" r="0" b="0"/>
            <wp:docPr id="452919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9749" name="Picture 452919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19" cy="38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Calendar1"/>
        <w:tblW w:w="0" w:type="auto"/>
        <w:tblLook w:val="06A0" w:firstRow="1" w:lastRow="0" w:firstColumn="1" w:lastColumn="0" w:noHBand="1" w:noVBand="1"/>
      </w:tblPr>
      <w:tblGrid>
        <w:gridCol w:w="9350"/>
      </w:tblGrid>
      <w:tr w:rsidR="00B1133A" w:rsidRPr="00C4665B" w14:paraId="0FAB2141" w14:textId="77777777" w:rsidTr="00C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EDB5727" w14:textId="77777777" w:rsidR="00B1133A" w:rsidRPr="00C4665B" w:rsidRDefault="00937DCA" w:rsidP="00C4665B">
            <w:pPr>
              <w:pStyle w:val="Heading1"/>
              <w:outlineLvl w:val="0"/>
            </w:pPr>
            <w:r w:rsidRPr="00C4665B"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3079304D" wp14:editId="343ED16A">
                      <wp:extent cx="347345" cy="347345"/>
                      <wp:effectExtent l="0" t="0" r="0" b="0"/>
                      <wp:docPr id="24" name="Shape" descr="cloud of resource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345" cy="34734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9581" y="15030"/>
                                    </a:moveTo>
                                    <a:cubicBezTo>
                                      <a:pt x="18716" y="15030"/>
                                      <a:pt x="17979" y="15575"/>
                                      <a:pt x="17722" y="16344"/>
                                    </a:cubicBezTo>
                                    <a:lnTo>
                                      <a:pt x="16697" y="16344"/>
                                    </a:lnTo>
                                    <a:lnTo>
                                      <a:pt x="16697" y="12787"/>
                                    </a:lnTo>
                                    <a:cubicBezTo>
                                      <a:pt x="18555" y="12338"/>
                                      <a:pt x="19805" y="10896"/>
                                      <a:pt x="19805" y="9037"/>
                                    </a:cubicBezTo>
                                    <a:cubicBezTo>
                                      <a:pt x="19805" y="7435"/>
                                      <a:pt x="18844" y="6025"/>
                                      <a:pt x="17402" y="5416"/>
                                    </a:cubicBezTo>
                                    <a:cubicBezTo>
                                      <a:pt x="17498" y="4999"/>
                                      <a:pt x="17530" y="4583"/>
                                      <a:pt x="17498" y="4134"/>
                                    </a:cubicBezTo>
                                    <a:cubicBezTo>
                                      <a:pt x="17338" y="1859"/>
                                      <a:pt x="15319" y="0"/>
                                      <a:pt x="13011" y="0"/>
                                    </a:cubicBezTo>
                                    <a:cubicBezTo>
                                      <a:pt x="11217" y="0"/>
                                      <a:pt x="9614" y="993"/>
                                      <a:pt x="8877" y="2500"/>
                                    </a:cubicBezTo>
                                    <a:cubicBezTo>
                                      <a:pt x="8204" y="2051"/>
                                      <a:pt x="7435" y="1891"/>
                                      <a:pt x="6634" y="1987"/>
                                    </a:cubicBezTo>
                                    <a:cubicBezTo>
                                      <a:pt x="5352" y="2083"/>
                                      <a:pt x="4230" y="2948"/>
                                      <a:pt x="3718" y="4198"/>
                                    </a:cubicBezTo>
                                    <a:cubicBezTo>
                                      <a:pt x="3493" y="4743"/>
                                      <a:pt x="3493" y="5320"/>
                                      <a:pt x="3557" y="5736"/>
                                    </a:cubicBezTo>
                                    <a:cubicBezTo>
                                      <a:pt x="2436" y="6442"/>
                                      <a:pt x="1731" y="7691"/>
                                      <a:pt x="1731" y="9037"/>
                                    </a:cubicBezTo>
                                    <a:cubicBezTo>
                                      <a:pt x="1731" y="10864"/>
                                      <a:pt x="3012" y="12338"/>
                                      <a:pt x="4839" y="12787"/>
                                    </a:cubicBezTo>
                                    <a:lnTo>
                                      <a:pt x="4839" y="16344"/>
                                    </a:lnTo>
                                    <a:lnTo>
                                      <a:pt x="3814" y="16344"/>
                                    </a:lnTo>
                                    <a:cubicBezTo>
                                      <a:pt x="3557" y="15575"/>
                                      <a:pt x="2820" y="15030"/>
                                      <a:pt x="1955" y="15030"/>
                                    </a:cubicBezTo>
                                    <a:cubicBezTo>
                                      <a:pt x="865" y="15030"/>
                                      <a:pt x="0" y="15928"/>
                                      <a:pt x="0" y="16985"/>
                                    </a:cubicBezTo>
                                    <a:cubicBezTo>
                                      <a:pt x="0" y="18043"/>
                                      <a:pt x="897" y="18940"/>
                                      <a:pt x="1955" y="18940"/>
                                    </a:cubicBezTo>
                                    <a:cubicBezTo>
                                      <a:pt x="2820" y="18940"/>
                                      <a:pt x="3557" y="18395"/>
                                      <a:pt x="3814" y="17626"/>
                                    </a:cubicBezTo>
                                    <a:lnTo>
                                      <a:pt x="6121" y="17626"/>
                                    </a:lnTo>
                                    <a:lnTo>
                                      <a:pt x="6121" y="12947"/>
                                    </a:lnTo>
                                    <a:lnTo>
                                      <a:pt x="7948" y="12947"/>
                                    </a:lnTo>
                                    <a:lnTo>
                                      <a:pt x="7948" y="17786"/>
                                    </a:lnTo>
                                    <a:cubicBezTo>
                                      <a:pt x="7179" y="18043"/>
                                      <a:pt x="6634" y="18780"/>
                                      <a:pt x="6634" y="19645"/>
                                    </a:cubicBezTo>
                                    <a:cubicBezTo>
                                      <a:pt x="6634" y="20735"/>
                                      <a:pt x="7531" y="21600"/>
                                      <a:pt x="8589" y="21600"/>
                                    </a:cubicBezTo>
                                    <a:cubicBezTo>
                                      <a:pt x="9646" y="21600"/>
                                      <a:pt x="10544" y="20703"/>
                                      <a:pt x="10544" y="19645"/>
                                    </a:cubicBezTo>
                                    <a:cubicBezTo>
                                      <a:pt x="10544" y="18780"/>
                                      <a:pt x="9999" y="18043"/>
                                      <a:pt x="9230" y="17786"/>
                                    </a:cubicBezTo>
                                    <a:lnTo>
                                      <a:pt x="9230" y="12947"/>
                                    </a:lnTo>
                                    <a:lnTo>
                                      <a:pt x="12370" y="12947"/>
                                    </a:lnTo>
                                    <a:lnTo>
                                      <a:pt x="12370" y="17786"/>
                                    </a:lnTo>
                                    <a:cubicBezTo>
                                      <a:pt x="11601" y="18043"/>
                                      <a:pt x="11056" y="18780"/>
                                      <a:pt x="11056" y="19645"/>
                                    </a:cubicBezTo>
                                    <a:cubicBezTo>
                                      <a:pt x="11056" y="20735"/>
                                      <a:pt x="11954" y="21600"/>
                                      <a:pt x="13011" y="21600"/>
                                    </a:cubicBezTo>
                                    <a:cubicBezTo>
                                      <a:pt x="14069" y="21600"/>
                                      <a:pt x="14966" y="20703"/>
                                      <a:pt x="14966" y="19645"/>
                                    </a:cubicBezTo>
                                    <a:cubicBezTo>
                                      <a:pt x="14966" y="18780"/>
                                      <a:pt x="14421" y="18043"/>
                                      <a:pt x="13652" y="17786"/>
                                    </a:cubicBezTo>
                                    <a:lnTo>
                                      <a:pt x="13652" y="12947"/>
                                    </a:lnTo>
                                    <a:lnTo>
                                      <a:pt x="15479" y="12947"/>
                                    </a:lnTo>
                                    <a:lnTo>
                                      <a:pt x="15479" y="17626"/>
                                    </a:lnTo>
                                    <a:lnTo>
                                      <a:pt x="17786" y="17626"/>
                                    </a:lnTo>
                                    <a:cubicBezTo>
                                      <a:pt x="18043" y="18395"/>
                                      <a:pt x="18780" y="18940"/>
                                      <a:pt x="19645" y="18940"/>
                                    </a:cubicBezTo>
                                    <a:cubicBezTo>
                                      <a:pt x="20735" y="18940"/>
                                      <a:pt x="21600" y="18043"/>
                                      <a:pt x="21600" y="16985"/>
                                    </a:cubicBezTo>
                                    <a:cubicBezTo>
                                      <a:pt x="21600" y="15928"/>
                                      <a:pt x="20639" y="15030"/>
                                      <a:pt x="19581" y="15030"/>
                                    </a:cubicBezTo>
                                    <a:close/>
                                    <a:moveTo>
                                      <a:pt x="1891" y="17690"/>
                                    </a:moveTo>
                                    <a:cubicBezTo>
                                      <a:pt x="1506" y="17690"/>
                                      <a:pt x="1218" y="17370"/>
                                      <a:pt x="1218" y="17017"/>
                                    </a:cubicBezTo>
                                    <a:cubicBezTo>
                                      <a:pt x="1218" y="16633"/>
                                      <a:pt x="1538" y="16344"/>
                                      <a:pt x="1891" y="16344"/>
                                    </a:cubicBezTo>
                                    <a:cubicBezTo>
                                      <a:pt x="2275" y="16344"/>
                                      <a:pt x="2564" y="16665"/>
                                      <a:pt x="2564" y="17017"/>
                                    </a:cubicBezTo>
                                    <a:cubicBezTo>
                                      <a:pt x="2564" y="17370"/>
                                      <a:pt x="2243" y="17690"/>
                                      <a:pt x="1891" y="17690"/>
                                    </a:cubicBezTo>
                                    <a:close/>
                                    <a:moveTo>
                                      <a:pt x="9198" y="19645"/>
                                    </a:moveTo>
                                    <a:cubicBezTo>
                                      <a:pt x="9198" y="20030"/>
                                      <a:pt x="8877" y="20318"/>
                                      <a:pt x="8525" y="20318"/>
                                    </a:cubicBezTo>
                                    <a:cubicBezTo>
                                      <a:pt x="8140" y="20318"/>
                                      <a:pt x="7852" y="19998"/>
                                      <a:pt x="7852" y="19645"/>
                                    </a:cubicBezTo>
                                    <a:cubicBezTo>
                                      <a:pt x="7852" y="19261"/>
                                      <a:pt x="8172" y="18972"/>
                                      <a:pt x="8525" y="18972"/>
                                    </a:cubicBezTo>
                                    <a:cubicBezTo>
                                      <a:pt x="8877" y="18972"/>
                                      <a:pt x="9198" y="19261"/>
                                      <a:pt x="9198" y="19645"/>
                                    </a:cubicBezTo>
                                    <a:close/>
                                    <a:moveTo>
                                      <a:pt x="13620" y="19645"/>
                                    </a:moveTo>
                                    <a:cubicBezTo>
                                      <a:pt x="13620" y="20030"/>
                                      <a:pt x="13300" y="20318"/>
                                      <a:pt x="12947" y="20318"/>
                                    </a:cubicBezTo>
                                    <a:cubicBezTo>
                                      <a:pt x="12563" y="20318"/>
                                      <a:pt x="12274" y="19998"/>
                                      <a:pt x="12274" y="19645"/>
                                    </a:cubicBezTo>
                                    <a:cubicBezTo>
                                      <a:pt x="12274" y="19261"/>
                                      <a:pt x="12595" y="18972"/>
                                      <a:pt x="12947" y="18972"/>
                                    </a:cubicBezTo>
                                    <a:cubicBezTo>
                                      <a:pt x="13300" y="18972"/>
                                      <a:pt x="13620" y="19261"/>
                                      <a:pt x="13620" y="19645"/>
                                    </a:cubicBezTo>
                                    <a:close/>
                                    <a:moveTo>
                                      <a:pt x="6025" y="11665"/>
                                    </a:moveTo>
                                    <a:cubicBezTo>
                                      <a:pt x="4230" y="11665"/>
                                      <a:pt x="2948" y="10544"/>
                                      <a:pt x="2948" y="9037"/>
                                    </a:cubicBezTo>
                                    <a:cubicBezTo>
                                      <a:pt x="2948" y="8012"/>
                                      <a:pt x="3557" y="7050"/>
                                      <a:pt x="4455" y="6666"/>
                                    </a:cubicBezTo>
                                    <a:lnTo>
                                      <a:pt x="4967" y="6442"/>
                                    </a:lnTo>
                                    <a:lnTo>
                                      <a:pt x="4807" y="5897"/>
                                    </a:lnTo>
                                    <a:cubicBezTo>
                                      <a:pt x="4743" y="5704"/>
                                      <a:pt x="4647" y="5128"/>
                                      <a:pt x="4839" y="4679"/>
                                    </a:cubicBezTo>
                                    <a:cubicBezTo>
                                      <a:pt x="5160" y="3878"/>
                                      <a:pt x="5865" y="3333"/>
                                      <a:pt x="6730" y="3269"/>
                                    </a:cubicBezTo>
                                    <a:cubicBezTo>
                                      <a:pt x="6826" y="3269"/>
                                      <a:pt x="6922" y="3237"/>
                                      <a:pt x="7018" y="3237"/>
                                    </a:cubicBezTo>
                                    <a:cubicBezTo>
                                      <a:pt x="7627" y="3237"/>
                                      <a:pt x="8236" y="3525"/>
                                      <a:pt x="8653" y="4006"/>
                                    </a:cubicBezTo>
                                    <a:lnTo>
                                      <a:pt x="9486" y="4967"/>
                                    </a:lnTo>
                                    <a:lnTo>
                                      <a:pt x="9742" y="3750"/>
                                    </a:lnTo>
                                    <a:cubicBezTo>
                                      <a:pt x="10063" y="2307"/>
                                      <a:pt x="11409" y="1282"/>
                                      <a:pt x="12979" y="1282"/>
                                    </a:cubicBezTo>
                                    <a:cubicBezTo>
                                      <a:pt x="14646" y="1282"/>
                                      <a:pt x="16088" y="2596"/>
                                      <a:pt x="16184" y="4230"/>
                                    </a:cubicBezTo>
                                    <a:cubicBezTo>
                                      <a:pt x="16216" y="4743"/>
                                      <a:pt x="16152" y="5128"/>
                                      <a:pt x="15960" y="5576"/>
                                    </a:cubicBezTo>
                                    <a:lnTo>
                                      <a:pt x="15671" y="6281"/>
                                    </a:lnTo>
                                    <a:lnTo>
                                      <a:pt x="16408" y="6474"/>
                                    </a:lnTo>
                                    <a:cubicBezTo>
                                      <a:pt x="17626" y="6762"/>
                                      <a:pt x="18491" y="7852"/>
                                      <a:pt x="18491" y="9069"/>
                                    </a:cubicBezTo>
                                    <a:cubicBezTo>
                                      <a:pt x="18491" y="10640"/>
                                      <a:pt x="17242" y="11697"/>
                                      <a:pt x="15415" y="11697"/>
                                    </a:cubicBezTo>
                                    <a:lnTo>
                                      <a:pt x="6025" y="11697"/>
                                    </a:lnTo>
                                    <a:close/>
                                    <a:moveTo>
                                      <a:pt x="19581" y="17690"/>
                                    </a:moveTo>
                                    <a:cubicBezTo>
                                      <a:pt x="19196" y="17690"/>
                                      <a:pt x="18908" y="17370"/>
                                      <a:pt x="18908" y="17017"/>
                                    </a:cubicBezTo>
                                    <a:cubicBezTo>
                                      <a:pt x="18908" y="16633"/>
                                      <a:pt x="19228" y="16344"/>
                                      <a:pt x="19581" y="16344"/>
                                    </a:cubicBezTo>
                                    <a:cubicBezTo>
                                      <a:pt x="19966" y="16344"/>
                                      <a:pt x="20254" y="16665"/>
                                      <a:pt x="20254" y="17017"/>
                                    </a:cubicBezTo>
                                    <a:cubicBezTo>
                                      <a:pt x="20254" y="17370"/>
                                      <a:pt x="19934" y="17690"/>
                                      <a:pt x="19581" y="1769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E5FD0F6" id="Shape" o:spid="_x0000_s1026" alt="cloud of resources icon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" path="m19581,15030v-865,,-1602,545,-1859,1314l16697,16344r,-3557c18555,12338,19805,10896,19805,9037v,-1602,-961,-3012,-2403,-3621c17498,4999,17530,4583,17498,4134,17338,1859,15319,,13011,,11217,,9614,993,8877,2500,8204,2051,7435,1891,6634,1987,5352,2083,4230,2948,3718,4198v-225,545,-225,1122,-161,1538c2436,6442,1731,7691,1731,9037v,1827,1281,3301,3108,3750l4839,16344r-1025,c3557,15575,2820,15030,1955,15030,865,15030,,15928,,16985v,1058,897,1955,1955,1955c2820,18940,3557,18395,3814,17626r2307,l6121,12947r1827,l7948,17786v-769,257,-1314,994,-1314,1859c6634,20735,7531,21600,8589,21600v1057,,1955,-897,1955,-1955c10544,18780,9999,18043,9230,17786r,-4839l12370,12947r,4839c11601,18043,11056,18780,11056,19645v,1090,898,1955,1955,1955c14069,21600,14966,20703,14966,19645v,-865,-545,-1602,-1314,-1859l13652,12947r1827,l15479,17626r2307,c18043,18395,18780,18940,19645,18940v1090,,1955,-897,1955,-1955c21600,15928,20639,15030,19581,15030xm1891,17690v-385,,-673,-320,-673,-673c1218,16633,1538,16344,1891,16344v384,,673,321,673,673c2564,17370,2243,17690,1891,17690xm9198,19645v,385,-321,673,-673,673c8140,20318,7852,19998,7852,19645v,-384,320,-673,673,-673c8877,18972,9198,19261,9198,19645xm13620,19645v,385,-320,673,-673,673c12563,20318,12274,19998,12274,19645v,-384,321,-673,673,-673c13300,18972,13620,19261,13620,19645xm6025,11665v-1795,,-3077,-1121,-3077,-2628c2948,8012,3557,7050,4455,6666r512,-224l4807,5897v-64,-193,-160,-769,32,-1218c5160,3878,5865,3333,6730,3269v96,,192,-32,288,-32c7627,3237,8236,3525,8653,4006r833,961l9742,3750v321,-1443,1667,-2468,3237,-2468c14646,1282,16088,2596,16184,4230v32,513,-32,898,-224,1346l15671,6281r737,193c17626,6762,18491,7852,18491,9069v,1571,-1249,2628,-3076,2628l6025,11697r,-32xm19581,17690v-385,,-673,-320,-673,-673c18908,16633,19228,16344,19581,16344v385,,673,321,673,673c20254,17370,19934,17690,19581,17690xe" fillcolor="#212745 [3215]" stroked="f" strokeweight="1pt">
                      <v:stroke miterlimit="4" joinstyle="miter"/>
                      <v:path arrowok="t" o:extrusionok="f" o:connecttype="custom" o:connectlocs="173673,173673;173673,173673;173673,173673;173673,173673" o:connectangles="0,90,180,270"/>
                      <w10:wrap anchorx="page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sdt>
              <w:sdtPr>
                <w:id w:val="1541092345"/>
                <w:placeholder>
                  <w:docPart w:val="2C596F5ED6614063B5C355644EA200C5"/>
                </w:placeholder>
                <w:temporary/>
                <w:showingPlcHdr/>
                <w15:appearance w15:val="hidden"/>
              </w:sdtPr>
              <w:sdtEndPr/>
              <w:sdtContent>
                <w:r w:rsidR="00B07F65" w:rsidRPr="00C4665B">
                  <w:t>Project resources</w:t>
                </w:r>
              </w:sdtContent>
            </w:sdt>
          </w:p>
        </w:tc>
      </w:tr>
      <w:tr w:rsidR="00B1133A" w14:paraId="097EABD7" w14:textId="77777777" w:rsidTr="00C4665B">
        <w:tc>
          <w:tcPr>
            <w:tcW w:w="9350" w:type="dxa"/>
          </w:tcPr>
          <w:p w14:paraId="5BB52991" w14:textId="7B297760" w:rsidR="00B1133A" w:rsidRDefault="006F58A6" w:rsidP="007200E1">
            <w:pPr>
              <w:pStyle w:val="ListNumber"/>
            </w:pPr>
            <w:r>
              <w:t>HW</w:t>
            </w:r>
            <w:r w:rsidR="00E003A5">
              <w:t xml:space="preserve">2 </w:t>
            </w:r>
            <w:r>
              <w:t xml:space="preserve">project Link: </w:t>
            </w:r>
          </w:p>
          <w:p w14:paraId="1B18F9BB" w14:textId="77777777" w:rsidR="00E003A5" w:rsidRDefault="00E003A5" w:rsidP="00E003A5">
            <w:pPr>
              <w:pStyle w:val="ListNumber"/>
              <w:numPr>
                <w:ilvl w:val="0"/>
                <w:numId w:val="0"/>
              </w:numPr>
              <w:ind w:left="1080"/>
            </w:pPr>
          </w:p>
          <w:p w14:paraId="5DA6B384" w14:textId="77777777" w:rsidR="006F58A6" w:rsidRDefault="006F58A6" w:rsidP="006F58A6">
            <w:pPr>
              <w:pStyle w:val="ListNumber"/>
            </w:pPr>
            <w:r>
              <w:t>HW</w:t>
            </w:r>
            <w:r w:rsidR="00E003A5">
              <w:t>2</w:t>
            </w:r>
            <w:r>
              <w:t xml:space="preserve"> Project </w:t>
            </w:r>
            <w:proofErr w:type="spellStart"/>
            <w:r>
              <w:t>Github</w:t>
            </w:r>
            <w:proofErr w:type="spellEnd"/>
            <w:r>
              <w:t xml:space="preserve"> repository: </w:t>
            </w:r>
            <w:r w:rsidR="0024563E" w:rsidRPr="0024563E">
              <w:t>https://github.com/oRABiiA/WEB-HW2.git</w:t>
            </w:r>
            <w:r>
              <w:br/>
            </w:r>
          </w:p>
          <w:p w14:paraId="5F41AB90" w14:textId="77777777" w:rsidR="00A75EB5" w:rsidRDefault="00A75EB5" w:rsidP="00A75EB5">
            <w:pPr>
              <w:pStyle w:val="ListParagraph"/>
            </w:pPr>
          </w:p>
          <w:p w14:paraId="033E563A" w14:textId="2A68558E" w:rsidR="00A75EB5" w:rsidRPr="00A75EB5" w:rsidRDefault="00A75EB5" w:rsidP="00A75EB5">
            <w:pPr>
              <w:pStyle w:val="ListNumber"/>
              <w:numPr>
                <w:ilvl w:val="0"/>
                <w:numId w:val="0"/>
              </w:numPr>
            </w:pPr>
            <w:r>
              <w:rPr>
                <w:b/>
                <w:bCs/>
                <w:sz w:val="32"/>
                <w:szCs w:val="32"/>
              </w:rPr>
              <w:t xml:space="preserve">Note: </w:t>
            </w:r>
            <w:r w:rsidRPr="00A75EB5">
              <w:rPr>
                <w:sz w:val="24"/>
                <w:szCs w:val="24"/>
              </w:rPr>
              <w:t xml:space="preserve">We included in the </w:t>
            </w:r>
            <w:proofErr w:type="spellStart"/>
            <w:r w:rsidRPr="00A75EB5">
              <w:rPr>
                <w:sz w:val="24"/>
                <w:szCs w:val="24"/>
              </w:rPr>
              <w:t>Github</w:t>
            </w:r>
            <w:proofErr w:type="spellEnd"/>
            <w:r w:rsidRPr="00A75EB5">
              <w:rPr>
                <w:sz w:val="24"/>
                <w:szCs w:val="24"/>
              </w:rPr>
              <w:t xml:space="preserve"> repository JSON files to test the upload of a json file &amp; to understand the how the format will be.</w:t>
            </w:r>
            <w:r w:rsidRPr="00A75EB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2C88A25" w14:textId="785FB226" w:rsidR="00B1133A" w:rsidRDefault="00B1133A" w:rsidP="006F58A6"/>
    <w:sectPr w:rsidR="00B1133A" w:rsidSect="00EB6BF2">
      <w:footerReference w:type="default" r:id="rId14"/>
      <w:pgSz w:w="12240" w:h="15840"/>
      <w:pgMar w:top="1080" w:right="1440" w:bottom="108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13AD" w14:textId="77777777" w:rsidR="00F662BC" w:rsidRDefault="00F662BC" w:rsidP="002602A6">
      <w:r>
        <w:separator/>
      </w:r>
    </w:p>
    <w:p w14:paraId="2C56BE53" w14:textId="77777777" w:rsidR="00F662BC" w:rsidRDefault="00F662BC" w:rsidP="002602A6"/>
    <w:p w14:paraId="16D02DE7" w14:textId="77777777" w:rsidR="00F662BC" w:rsidRDefault="00F662BC"/>
    <w:p w14:paraId="4B7DAFCA" w14:textId="77777777" w:rsidR="00F662BC" w:rsidRDefault="00F662BC"/>
  </w:endnote>
  <w:endnote w:type="continuationSeparator" w:id="0">
    <w:p w14:paraId="0074AF4E" w14:textId="77777777" w:rsidR="00F662BC" w:rsidRDefault="00F662BC" w:rsidP="002602A6">
      <w:r>
        <w:continuationSeparator/>
      </w:r>
    </w:p>
    <w:p w14:paraId="1776062D" w14:textId="77777777" w:rsidR="00F662BC" w:rsidRDefault="00F662BC" w:rsidP="002602A6"/>
    <w:p w14:paraId="25D7A0BA" w14:textId="77777777" w:rsidR="00F662BC" w:rsidRDefault="00F662BC"/>
    <w:p w14:paraId="5C3DBD46" w14:textId="77777777" w:rsidR="00F662BC" w:rsidRDefault="00F662BC"/>
  </w:endnote>
  <w:endnote w:type="continuationNotice" w:id="1">
    <w:p w14:paraId="6DF57368" w14:textId="77777777" w:rsidR="00F662BC" w:rsidRDefault="00F662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C1EF" w14:textId="77777777" w:rsidR="00A86F70" w:rsidRPr="00D91D1F" w:rsidRDefault="00F662BC" w:rsidP="007200E1">
    <w:pPr>
      <w:pStyle w:val="Footer"/>
      <w:jc w:val="center"/>
      <w:rPr>
        <w:rFonts w:asciiTheme="majorHAnsi" w:hAnsiTheme="majorHAnsi"/>
        <w:sz w:val="28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Heading4Char"/>
          <w:rFonts w:asciiTheme="majorHAnsi" w:hAnsiTheme="majorHAnsi"/>
          <w:sz w:val="28"/>
        </w:rPr>
      </w:sdtEndPr>
      <w:sdtContent>
        <w:r w:rsidR="008638B0" w:rsidRPr="0007549F">
          <w:rPr>
            <w:rStyle w:val="Heading4Char"/>
          </w:rPr>
          <w:fldChar w:fldCharType="begin"/>
        </w:r>
        <w:r w:rsidR="008638B0" w:rsidRPr="0007549F">
          <w:rPr>
            <w:rStyle w:val="Heading4Char"/>
          </w:rPr>
          <w:instrText xml:space="preserve"> PAGE   \* MERGEFORMAT </w:instrText>
        </w:r>
        <w:r w:rsidR="008638B0" w:rsidRPr="0007549F">
          <w:rPr>
            <w:rStyle w:val="Heading4Char"/>
          </w:rPr>
          <w:fldChar w:fldCharType="separate"/>
        </w:r>
        <w:r w:rsidR="00B179BC">
          <w:rPr>
            <w:rStyle w:val="Heading4Char"/>
            <w:noProof/>
          </w:rPr>
          <w:t>3</w:t>
        </w:r>
        <w:r w:rsidR="008638B0" w:rsidRPr="0007549F">
          <w:rPr>
            <w:rStyle w:val="Heading4Cha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40C8" w14:textId="77777777" w:rsidR="00F662BC" w:rsidRDefault="00F662BC" w:rsidP="002602A6">
      <w:r>
        <w:separator/>
      </w:r>
    </w:p>
    <w:p w14:paraId="5CE3F798" w14:textId="77777777" w:rsidR="00F662BC" w:rsidRDefault="00F662BC" w:rsidP="002602A6"/>
    <w:p w14:paraId="309E723D" w14:textId="77777777" w:rsidR="00F662BC" w:rsidRDefault="00F662BC"/>
    <w:p w14:paraId="499156D7" w14:textId="77777777" w:rsidR="00F662BC" w:rsidRDefault="00F662BC"/>
  </w:footnote>
  <w:footnote w:type="continuationSeparator" w:id="0">
    <w:p w14:paraId="65CA7BE9" w14:textId="77777777" w:rsidR="00F662BC" w:rsidRDefault="00F662BC" w:rsidP="002602A6">
      <w:r>
        <w:continuationSeparator/>
      </w:r>
    </w:p>
    <w:p w14:paraId="2400852B" w14:textId="77777777" w:rsidR="00F662BC" w:rsidRDefault="00F662BC" w:rsidP="002602A6"/>
    <w:p w14:paraId="43018F33" w14:textId="77777777" w:rsidR="00F662BC" w:rsidRDefault="00F662BC"/>
    <w:p w14:paraId="2DDF636E" w14:textId="77777777" w:rsidR="00F662BC" w:rsidRDefault="00F662BC"/>
  </w:footnote>
  <w:footnote w:type="continuationNotice" w:id="1">
    <w:p w14:paraId="1CF00605" w14:textId="77777777" w:rsidR="00F662BC" w:rsidRDefault="00F662B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Lis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4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5"/>
  </w:num>
  <w:num w:numId="23">
    <w:abstractNumId w:val="15"/>
  </w:num>
  <w:num w:numId="24">
    <w:abstractNumId w:val="20"/>
  </w:num>
  <w:num w:numId="25">
    <w:abstractNumId w:val="36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3"/>
  </w:num>
  <w:num w:numId="30">
    <w:abstractNumId w:val="10"/>
  </w:num>
  <w:num w:numId="31">
    <w:abstractNumId w:val="34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94"/>
    <w:rsid w:val="00004B20"/>
    <w:rsid w:val="00005AED"/>
    <w:rsid w:val="00016FD9"/>
    <w:rsid w:val="00026C34"/>
    <w:rsid w:val="00027F1B"/>
    <w:rsid w:val="000323EE"/>
    <w:rsid w:val="000351EB"/>
    <w:rsid w:val="000401A2"/>
    <w:rsid w:val="0005501E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D3FEB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809AA"/>
    <w:rsid w:val="00182F38"/>
    <w:rsid w:val="001867BC"/>
    <w:rsid w:val="0019029D"/>
    <w:rsid w:val="001902D3"/>
    <w:rsid w:val="001A21B3"/>
    <w:rsid w:val="001A221C"/>
    <w:rsid w:val="001B05EB"/>
    <w:rsid w:val="001B5A0E"/>
    <w:rsid w:val="001C4E06"/>
    <w:rsid w:val="001C5646"/>
    <w:rsid w:val="001C6943"/>
    <w:rsid w:val="001E5C84"/>
    <w:rsid w:val="00221FA9"/>
    <w:rsid w:val="00234190"/>
    <w:rsid w:val="0024563E"/>
    <w:rsid w:val="00253AE6"/>
    <w:rsid w:val="00255FB5"/>
    <w:rsid w:val="00256B1D"/>
    <w:rsid w:val="002602A6"/>
    <w:rsid w:val="00261481"/>
    <w:rsid w:val="002A2E9B"/>
    <w:rsid w:val="002A2F72"/>
    <w:rsid w:val="002A78F8"/>
    <w:rsid w:val="002C0AAD"/>
    <w:rsid w:val="002C476C"/>
    <w:rsid w:val="002C5507"/>
    <w:rsid w:val="002E3844"/>
    <w:rsid w:val="00312E14"/>
    <w:rsid w:val="00314444"/>
    <w:rsid w:val="00316171"/>
    <w:rsid w:val="003336E4"/>
    <w:rsid w:val="003539A9"/>
    <w:rsid w:val="00363680"/>
    <w:rsid w:val="00391ABD"/>
    <w:rsid w:val="003967BB"/>
    <w:rsid w:val="003B054B"/>
    <w:rsid w:val="003B33B9"/>
    <w:rsid w:val="003C0B1B"/>
    <w:rsid w:val="003E394D"/>
    <w:rsid w:val="004010D1"/>
    <w:rsid w:val="00401185"/>
    <w:rsid w:val="00410E2B"/>
    <w:rsid w:val="004146CF"/>
    <w:rsid w:val="00415547"/>
    <w:rsid w:val="0042189F"/>
    <w:rsid w:val="004340EA"/>
    <w:rsid w:val="00446B34"/>
    <w:rsid w:val="004526D7"/>
    <w:rsid w:val="0045538D"/>
    <w:rsid w:val="0049126D"/>
    <w:rsid w:val="00496B7C"/>
    <w:rsid w:val="004A7EA3"/>
    <w:rsid w:val="004E29F0"/>
    <w:rsid w:val="004F7727"/>
    <w:rsid w:val="00505665"/>
    <w:rsid w:val="005A560B"/>
    <w:rsid w:val="005B14BE"/>
    <w:rsid w:val="005B57C1"/>
    <w:rsid w:val="005C02EC"/>
    <w:rsid w:val="005E1477"/>
    <w:rsid w:val="005F3FDB"/>
    <w:rsid w:val="00600DF4"/>
    <w:rsid w:val="0063425A"/>
    <w:rsid w:val="00634D60"/>
    <w:rsid w:val="00635484"/>
    <w:rsid w:val="00636002"/>
    <w:rsid w:val="0063699B"/>
    <w:rsid w:val="00642E72"/>
    <w:rsid w:val="00643F7D"/>
    <w:rsid w:val="00680839"/>
    <w:rsid w:val="006B3089"/>
    <w:rsid w:val="006C6C04"/>
    <w:rsid w:val="006E57A7"/>
    <w:rsid w:val="006F58A6"/>
    <w:rsid w:val="006F6801"/>
    <w:rsid w:val="00704735"/>
    <w:rsid w:val="00714571"/>
    <w:rsid w:val="007200E1"/>
    <w:rsid w:val="00721920"/>
    <w:rsid w:val="00750294"/>
    <w:rsid w:val="007561C8"/>
    <w:rsid w:val="0075774F"/>
    <w:rsid w:val="007B1225"/>
    <w:rsid w:val="007B2DA3"/>
    <w:rsid w:val="007C2076"/>
    <w:rsid w:val="007E0A6A"/>
    <w:rsid w:val="007F1821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6407"/>
    <w:rsid w:val="00884234"/>
    <w:rsid w:val="00885BD5"/>
    <w:rsid w:val="00891A49"/>
    <w:rsid w:val="008A3FB6"/>
    <w:rsid w:val="008B4BAA"/>
    <w:rsid w:val="008E3B87"/>
    <w:rsid w:val="008F15B0"/>
    <w:rsid w:val="008F17FD"/>
    <w:rsid w:val="008F5CD7"/>
    <w:rsid w:val="009067AA"/>
    <w:rsid w:val="00931245"/>
    <w:rsid w:val="00937DCA"/>
    <w:rsid w:val="009545C1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4FEC"/>
    <w:rsid w:val="00A36B43"/>
    <w:rsid w:val="00A75EB5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B07F65"/>
    <w:rsid w:val="00B1133A"/>
    <w:rsid w:val="00B179BC"/>
    <w:rsid w:val="00B30AE3"/>
    <w:rsid w:val="00B46EC5"/>
    <w:rsid w:val="00B64347"/>
    <w:rsid w:val="00B65B2B"/>
    <w:rsid w:val="00B867DE"/>
    <w:rsid w:val="00B86FEE"/>
    <w:rsid w:val="00B93C89"/>
    <w:rsid w:val="00BC15A7"/>
    <w:rsid w:val="00BC1988"/>
    <w:rsid w:val="00BD13D8"/>
    <w:rsid w:val="00BE2139"/>
    <w:rsid w:val="00BE253B"/>
    <w:rsid w:val="00BF1273"/>
    <w:rsid w:val="00C266B7"/>
    <w:rsid w:val="00C43C78"/>
    <w:rsid w:val="00C4665B"/>
    <w:rsid w:val="00C75D68"/>
    <w:rsid w:val="00CB102F"/>
    <w:rsid w:val="00CC27E9"/>
    <w:rsid w:val="00CD01CC"/>
    <w:rsid w:val="00CD40D6"/>
    <w:rsid w:val="00CE7B67"/>
    <w:rsid w:val="00CF6F20"/>
    <w:rsid w:val="00D00ABC"/>
    <w:rsid w:val="00D21330"/>
    <w:rsid w:val="00D25892"/>
    <w:rsid w:val="00D45030"/>
    <w:rsid w:val="00D60E3C"/>
    <w:rsid w:val="00D6503D"/>
    <w:rsid w:val="00D82997"/>
    <w:rsid w:val="00D8605F"/>
    <w:rsid w:val="00D91D1F"/>
    <w:rsid w:val="00D91E60"/>
    <w:rsid w:val="00D92DE5"/>
    <w:rsid w:val="00DB2F5C"/>
    <w:rsid w:val="00DB66DE"/>
    <w:rsid w:val="00DC2B77"/>
    <w:rsid w:val="00DC6D18"/>
    <w:rsid w:val="00DD0228"/>
    <w:rsid w:val="00DE79B4"/>
    <w:rsid w:val="00DF70B1"/>
    <w:rsid w:val="00E003A5"/>
    <w:rsid w:val="00E31842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F4389"/>
    <w:rsid w:val="00EF4BE1"/>
    <w:rsid w:val="00F12922"/>
    <w:rsid w:val="00F23379"/>
    <w:rsid w:val="00F3069F"/>
    <w:rsid w:val="00F462BE"/>
    <w:rsid w:val="00F657C3"/>
    <w:rsid w:val="00F662BC"/>
    <w:rsid w:val="00F87713"/>
    <w:rsid w:val="00F9608F"/>
    <w:rsid w:val="00FB5E54"/>
    <w:rsid w:val="00FE2D9D"/>
    <w:rsid w:val="00FF18C3"/>
    <w:rsid w:val="00FF4F28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53B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Heading4">
    <w:name w:val="heading 4"/>
    <w:next w:val="Normal"/>
    <w:link w:val="Heading4Char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62BE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7EA3"/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Heading1Char">
    <w:name w:val="Heading 1 Char"/>
    <w:basedOn w:val="DefaultParagraphFont"/>
    <w:link w:val="Heading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7"/>
    <w:rsid w:val="00F462BE"/>
    <w:rPr>
      <w:color w:val="FFFFFF" w:themeColor="background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ubtitle">
    <w:name w:val="Subtitle"/>
    <w:basedOn w:val="Normal"/>
    <w:next w:val="Normal"/>
    <w:link w:val="SubtitleChar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trong">
    <w:name w:val="Strong"/>
    <w:basedOn w:val="DefaultParagraphFont"/>
    <w:uiPriority w:val="22"/>
    <w:semiHidden/>
    <w:rsid w:val="001257BA"/>
    <w:rPr>
      <w:b/>
      <w:bCs/>
    </w:rPr>
  </w:style>
  <w:style w:type="character" w:styleId="Emphasis">
    <w:name w:val="Emphasis"/>
    <w:basedOn w:val="DefaultParagraphFont"/>
    <w:uiPriority w:val="20"/>
    <w:semiHidden/>
    <w:rsid w:val="001257BA"/>
    <w:rPr>
      <w:i/>
      <w:iCs/>
    </w:rPr>
  </w:style>
  <w:style w:type="paragraph" w:styleId="NoSpacing">
    <w:name w:val="No Spacing"/>
    <w:uiPriority w:val="1"/>
    <w:semiHidden/>
    <w:rsid w:val="00125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07F6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rsid w:val="001257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rsid w:val="0012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semiHidden/>
    <w:rsid w:val="001257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qFormat/>
    <w:rsid w:val="001257B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257BA"/>
    <w:rPr>
      <w:color w:val="808080"/>
    </w:rPr>
  </w:style>
  <w:style w:type="table" w:styleId="TableGrid">
    <w:name w:val="Table Grid"/>
    <w:basedOn w:val="TableNormal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sid w:val="002A78F8"/>
    <w:rPr>
      <w:color w:val="236B58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F65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F65"/>
    <w:rPr>
      <w:color w:val="000000" w:themeColor="text1"/>
    </w:rPr>
  </w:style>
  <w:style w:type="table" w:styleId="GridTable3-Accent6">
    <w:name w:val="Grid Table 3 Accent 6"/>
    <w:basedOn w:val="TableNormal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List2">
    <w:name w:val="List 2"/>
    <w:basedOn w:val="Normal"/>
    <w:uiPriority w:val="99"/>
    <w:semiHidden/>
    <w:rsid w:val="00D60E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D60E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D60E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D60E3C"/>
    <w:pPr>
      <w:ind w:left="1800" w:hanging="360"/>
      <w:contextualSpacing/>
    </w:pPr>
  </w:style>
  <w:style w:type="paragraph" w:styleId="List">
    <w:name w:val="List"/>
    <w:basedOn w:val="Normal"/>
    <w:uiPriority w:val="99"/>
    <w:semiHidden/>
    <w:rsid w:val="00D60E3C"/>
    <w:pPr>
      <w:ind w:left="360" w:hanging="360"/>
      <w:contextualSpacing/>
    </w:pPr>
  </w:style>
  <w:style w:type="paragraph" w:styleId="Index2">
    <w:name w:val="index 2"/>
    <w:basedOn w:val="Normal"/>
    <w:next w:val="Normal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WikiItem">
    <w:name w:val="Wiki Item"/>
    <w:basedOn w:val="Normal"/>
    <w:next w:val="WikiEntry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FollowedHyperlink">
    <w:name w:val="FollowedHyperlink"/>
    <w:basedOn w:val="DefaultParagraphFont"/>
    <w:uiPriority w:val="99"/>
    <w:semiHidden/>
    <w:rsid w:val="00AD6D69"/>
    <w:rPr>
      <w:color w:val="205774" w:themeColor="followedHyperlink"/>
      <w:u w:val="single"/>
    </w:rPr>
  </w:style>
  <w:style w:type="paragraph" w:customStyle="1" w:styleId="TableText">
    <w:name w:val="Table Text"/>
    <w:basedOn w:val="Normal"/>
    <w:autoRedefine/>
    <w:uiPriority w:val="8"/>
    <w:qFormat/>
    <w:rsid w:val="000323EE"/>
    <w:pPr>
      <w:spacing w:before="20" w:after="20"/>
    </w:pPr>
  </w:style>
  <w:style w:type="paragraph" w:customStyle="1" w:styleId="WikiEntry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WikiEntry2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customStyle="1" w:styleId="WikiEntry1Char">
    <w:name w:val="Wiki Entry 1 Char"/>
    <w:basedOn w:val="DefaultParagraphFont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WikiEntry3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customStyle="1" w:styleId="WikiEntry2Char">
    <w:name w:val="Wiki Entry 2 Char"/>
    <w:basedOn w:val="DefaultParagraphFont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WikiEntry3Char">
    <w:name w:val="Wiki Entry 3 Char"/>
    <w:basedOn w:val="DefaultParagraphFont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WikiEntry4">
    <w:name w:val="Wiki Entry 4"/>
    <w:basedOn w:val="Normal"/>
    <w:next w:val="Normal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WikiEntry4Char">
    <w:name w:val="Wiki Entry 4 Char"/>
    <w:basedOn w:val="DefaultParagraphFont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UnresolvedMention1">
    <w:name w:val="Unresolved Mention1"/>
    <w:basedOn w:val="DefaultParagraphFont"/>
    <w:uiPriority w:val="99"/>
    <w:semiHidden/>
    <w:rsid w:val="00E70F2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Bullet">
    <w:name w:val="List Bullet"/>
    <w:basedOn w:val="Normal"/>
    <w:uiPriority w:val="99"/>
    <w:rsid w:val="007200E1"/>
    <w:pPr>
      <w:numPr>
        <w:numId w:val="40"/>
      </w:numPr>
      <w:spacing w:after="0"/>
      <w:contextualSpacing/>
    </w:pPr>
  </w:style>
  <w:style w:type="paragraph" w:styleId="ListBullet2">
    <w:name w:val="List Bullet 2"/>
    <w:basedOn w:val="ListParagraph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ListNumber">
    <w:name w:val="List Number"/>
    <w:basedOn w:val="ListParagraph"/>
    <w:uiPriority w:val="99"/>
    <w:rsid w:val="007200E1"/>
    <w:pPr>
      <w:numPr>
        <w:numId w:val="3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6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084AF22378423888694CB828065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F9794-A2E6-4745-9322-43EEA98E2630}"/>
      </w:docPartPr>
      <w:docPartBody>
        <w:p w:rsidR="008164E8" w:rsidRDefault="002B391A">
          <w:pPr>
            <w:pStyle w:val="7B084AF22378423888694CB828065461"/>
          </w:pPr>
          <w:r w:rsidRPr="009756AD">
            <w:t>Project Name:</w:t>
          </w:r>
        </w:p>
      </w:docPartBody>
    </w:docPart>
    <w:docPart>
      <w:docPartPr>
        <w:name w:val="6342D584778A43098CEA7FC936E1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E1588-DDA6-4652-ABFB-5B6BCA67B49F}"/>
      </w:docPartPr>
      <w:docPartBody>
        <w:p w:rsidR="008164E8" w:rsidRDefault="002B391A">
          <w:pPr>
            <w:pStyle w:val="6342D584778A43098CEA7FC936E1CAF3"/>
          </w:pPr>
          <w:r w:rsidRPr="005B14BE">
            <w:t>Participants</w:t>
          </w:r>
        </w:p>
      </w:docPartBody>
    </w:docPart>
    <w:docPart>
      <w:docPartPr>
        <w:name w:val="5409D439419647C8B98AD38C82F1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2B022-5DBB-4AF6-992B-9F72536D4AAC}"/>
      </w:docPartPr>
      <w:docPartBody>
        <w:p w:rsidR="008164E8" w:rsidRDefault="002B391A">
          <w:pPr>
            <w:pStyle w:val="5409D439419647C8B98AD38C82F124F2"/>
          </w:pPr>
          <w:r w:rsidRPr="00391ABD">
            <w:t>Name</w:t>
          </w:r>
        </w:p>
      </w:docPartBody>
    </w:docPart>
    <w:docPart>
      <w:docPartPr>
        <w:name w:val="2C596F5ED6614063B5C355644EA2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7D47-E7A2-4669-A501-5866ADD16893}"/>
      </w:docPartPr>
      <w:docPartBody>
        <w:p w:rsidR="008164E8" w:rsidRDefault="002B391A">
          <w:pPr>
            <w:pStyle w:val="2C596F5ED6614063B5C355644EA200C5"/>
          </w:pPr>
          <w:r w:rsidRPr="00C4665B">
            <w:t>Project resources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D8"/>
    <w:rsid w:val="002462D8"/>
    <w:rsid w:val="002862E7"/>
    <w:rsid w:val="002B391A"/>
    <w:rsid w:val="00580923"/>
    <w:rsid w:val="00680839"/>
    <w:rsid w:val="008164E8"/>
    <w:rsid w:val="00C31857"/>
    <w:rsid w:val="00E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84AF22378423888694CB828065461">
    <w:name w:val="7B084AF22378423888694CB828065461"/>
    <w:pPr>
      <w:bidi/>
    </w:pPr>
  </w:style>
  <w:style w:type="paragraph" w:customStyle="1" w:styleId="6342D584778A43098CEA7FC936E1CAF3">
    <w:name w:val="6342D584778A43098CEA7FC936E1CAF3"/>
    <w:pPr>
      <w:bidi/>
    </w:pPr>
  </w:style>
  <w:style w:type="paragraph" w:customStyle="1" w:styleId="5409D439419647C8B98AD38C82F124F2">
    <w:name w:val="5409D439419647C8B98AD38C82F124F2"/>
    <w:pPr>
      <w:bidi/>
    </w:pPr>
  </w:style>
  <w:style w:type="paragraph" w:customStyle="1" w:styleId="2C596F5ED6614063B5C355644EA200C5">
    <w:name w:val="2C596F5ED6614063B5C355644EA200C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7D9C6A-6124-4054-B9FD-2E7A6513E4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writing project.dotx</Template>
  <TotalTime>0</TotalTime>
  <Pages>3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2024-07-25T21:06:00Z</dcterms:created>
  <dcterms:modified xsi:type="dcterms:W3CDTF">2024-07-27T14:48:00Z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